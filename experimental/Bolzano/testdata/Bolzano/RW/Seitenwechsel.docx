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626" w:rsidRDefault="00315D1C">
      <w:bookmarkStart w:id="0" w:name="_GoBack"/>
      <w:bookmarkEnd w:id="0"/>
      <w:r>
        <w:t>Seitenwechsel</w:t>
      </w:r>
    </w:p>
    <w:p w:rsidR="005B3626" w:rsidRDefault="00315D1C">
      <w:r>
        <w:t xml:space="preserve">Korrektur Band 1 </w:t>
      </w:r>
      <w:r>
        <w:br/>
      </w:r>
    </w:p>
    <w:p w:rsidR="005B3626" w:rsidRDefault="00315D1C">
      <w:pPr>
        <w:numPr>
          <w:ilvl w:val="0"/>
          <w:numId w:val="1"/>
        </w:numPr>
      </w:pPr>
      <w:r>
        <w:t>RW 35 (anderer Text)</w:t>
      </w:r>
    </w:p>
    <w:p w:rsidR="005B3626" w:rsidRDefault="00315D1C">
      <w:pPr>
        <w:numPr>
          <w:ilvl w:val="0"/>
          <w:numId w:val="1"/>
        </w:numPr>
      </w:pPr>
      <w:r>
        <w:t>RW 38 fehlt</w:t>
      </w:r>
    </w:p>
    <w:p w:rsidR="005B3626" w:rsidRDefault="00315D1C">
      <w:pPr>
        <w:numPr>
          <w:ilvl w:val="0"/>
          <w:numId w:val="1"/>
        </w:numPr>
      </w:pPr>
      <w:r>
        <w:t>RW 48 (2 Seitenwechsel, weil Text kopiert)</w:t>
      </w:r>
    </w:p>
    <w:p w:rsidR="005B3626" w:rsidRDefault="00315D1C">
      <w:pPr>
        <w:numPr>
          <w:ilvl w:val="0"/>
          <w:numId w:val="1"/>
        </w:numPr>
      </w:pPr>
      <w:r>
        <w:t>RW 49 fehlt</w:t>
      </w:r>
    </w:p>
    <w:p w:rsidR="005B3626" w:rsidRDefault="00315D1C">
      <w:pPr>
        <w:numPr>
          <w:ilvl w:val="0"/>
          <w:numId w:val="1"/>
        </w:numPr>
      </w:pPr>
      <w:r>
        <w:t>RW 122 fehlt (anderer Text)</w:t>
      </w:r>
    </w:p>
    <w:p w:rsidR="005B3626" w:rsidRDefault="00315D1C">
      <w:pPr>
        <w:numPr>
          <w:ilvl w:val="0"/>
          <w:numId w:val="1"/>
        </w:numPr>
      </w:pPr>
      <w:r>
        <w:t xml:space="preserve">RW 145 (lateinischer Text fehlt </w:t>
      </w:r>
      <w:r>
        <w:t>davor)</w:t>
      </w:r>
    </w:p>
    <w:p w:rsidR="005B3626" w:rsidRDefault="00315D1C">
      <w:pPr>
        <w:numPr>
          <w:ilvl w:val="0"/>
          <w:numId w:val="1"/>
        </w:numPr>
      </w:pPr>
      <w:r>
        <w:t>RW 166 (anderes Wort)</w:t>
      </w:r>
    </w:p>
    <w:p w:rsidR="005B3626" w:rsidRDefault="00315D1C">
      <w:pPr>
        <w:numPr>
          <w:ilvl w:val="0"/>
          <w:numId w:val="1"/>
        </w:numPr>
      </w:pPr>
      <w:r>
        <w:t>RW 203 (anderes Wort)</w:t>
      </w:r>
    </w:p>
    <w:p w:rsidR="005B3626" w:rsidRDefault="00315D1C">
      <w:pPr>
        <w:numPr>
          <w:ilvl w:val="0"/>
          <w:numId w:val="1"/>
        </w:numPr>
      </w:pPr>
      <w:r>
        <w:t>RW 206 (2x, einmal davon 207)</w:t>
      </w:r>
    </w:p>
    <w:p w:rsidR="005B3626" w:rsidRDefault="00315D1C">
      <w:pPr>
        <w:numPr>
          <w:ilvl w:val="0"/>
          <w:numId w:val="1"/>
        </w:numPr>
      </w:pPr>
      <w:r>
        <w:t>RW 273 (anderes Wort)</w:t>
      </w:r>
    </w:p>
    <w:p w:rsidR="005B3626" w:rsidRDefault="00315D1C">
      <w:pPr>
        <w:numPr>
          <w:ilvl w:val="0"/>
          <w:numId w:val="1"/>
        </w:numPr>
      </w:pPr>
      <w:r>
        <w:t>RW 342 (mehr Text)</w:t>
      </w:r>
    </w:p>
    <w:p w:rsidR="005B3626" w:rsidRDefault="00315D1C">
      <w:pPr>
        <w:numPr>
          <w:ilvl w:val="0"/>
          <w:numId w:val="1"/>
        </w:numPr>
      </w:pPr>
      <w:r>
        <w:t>RW 388 (Text fehlt)</w:t>
      </w:r>
    </w:p>
    <w:p w:rsidR="005B3626" w:rsidRDefault="00315D1C">
      <w:pPr>
        <w:numPr>
          <w:ilvl w:val="0"/>
          <w:numId w:val="1"/>
        </w:numPr>
      </w:pPr>
      <w:r>
        <w:t>RW 392 (Text fehlt)</w:t>
      </w:r>
    </w:p>
    <w:p w:rsidR="005B3626" w:rsidRDefault="00315D1C">
      <w:pPr>
        <w:numPr>
          <w:ilvl w:val="0"/>
          <w:numId w:val="1"/>
        </w:numPr>
      </w:pPr>
      <w:r>
        <w:t>RW 407 (anderer Text)</w:t>
      </w:r>
    </w:p>
    <w:p w:rsidR="005B3626" w:rsidRDefault="00315D1C">
      <w:pPr>
        <w:numPr>
          <w:ilvl w:val="0"/>
          <w:numId w:val="1"/>
        </w:numPr>
      </w:pPr>
      <w:r>
        <w:t>RW 408 (anderes Wort)</w:t>
      </w:r>
    </w:p>
    <w:p w:rsidR="005B3626" w:rsidRDefault="00315D1C">
      <w:pPr>
        <w:numPr>
          <w:ilvl w:val="0"/>
          <w:numId w:val="1"/>
        </w:numPr>
      </w:pPr>
      <w:r>
        <w:t>RW 414 (anderes Wort)</w:t>
      </w:r>
    </w:p>
    <w:p w:rsidR="005B3626" w:rsidRDefault="00315D1C">
      <w:pPr>
        <w:numPr>
          <w:ilvl w:val="0"/>
          <w:numId w:val="1"/>
        </w:numPr>
      </w:pPr>
      <w:r>
        <w:t>RW 415 (anderer Text)</w:t>
      </w:r>
    </w:p>
    <w:p w:rsidR="005B3626" w:rsidRDefault="00315D1C">
      <w:pPr>
        <w:numPr>
          <w:ilvl w:val="0"/>
          <w:numId w:val="1"/>
        </w:numPr>
      </w:pPr>
      <w:r>
        <w:t>RW 428</w:t>
      </w:r>
      <w:r>
        <w:t xml:space="preserve"> (Wort fehlt)</w:t>
      </w:r>
    </w:p>
    <w:p w:rsidR="005B3626" w:rsidRDefault="005B3626"/>
    <w:p w:rsidR="005B3626" w:rsidRDefault="005B3626"/>
    <w:p w:rsidR="005B3626" w:rsidRDefault="00315D1C">
      <w:r>
        <w:t>Band 2:</w:t>
      </w:r>
    </w:p>
    <w:p w:rsidR="005B3626" w:rsidRDefault="00315D1C">
      <w:pPr>
        <w:numPr>
          <w:ilvl w:val="0"/>
          <w:numId w:val="2"/>
        </w:numPr>
      </w:pPr>
      <w:r>
        <w:t>RW 145 (2x)</w:t>
      </w:r>
    </w:p>
    <w:p w:rsidR="005B3626" w:rsidRDefault="00315D1C">
      <w:pPr>
        <w:numPr>
          <w:ilvl w:val="0"/>
          <w:numId w:val="2"/>
        </w:numPr>
      </w:pPr>
      <w:r>
        <w:t>RW 186 fehlt</w:t>
      </w:r>
    </w:p>
    <w:p w:rsidR="005B3626" w:rsidRDefault="005B3626"/>
    <w:p w:rsidR="005B3626" w:rsidRDefault="005B3626"/>
    <w:p w:rsidR="005B3626" w:rsidRDefault="005B3626"/>
    <w:p w:rsidR="005B3626" w:rsidRDefault="005B3626"/>
    <w:sectPr w:rsidR="005B36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D1C" w:rsidRDefault="00315D1C">
      <w:r>
        <w:separator/>
      </w:r>
    </w:p>
  </w:endnote>
  <w:endnote w:type="continuationSeparator" w:id="0">
    <w:p w:rsidR="00315D1C" w:rsidRDefault="00315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D1C" w:rsidRDefault="00315D1C">
      <w:r>
        <w:rPr>
          <w:color w:val="000000"/>
        </w:rPr>
        <w:separator/>
      </w:r>
    </w:p>
  </w:footnote>
  <w:footnote w:type="continuationSeparator" w:id="0">
    <w:p w:rsidR="00315D1C" w:rsidRDefault="00315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42CC5"/>
    <w:multiLevelType w:val="multilevel"/>
    <w:tmpl w:val="8AF8D9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E0E6F7E"/>
    <w:multiLevelType w:val="multilevel"/>
    <w:tmpl w:val="0C86F2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B3626"/>
    <w:rsid w:val="00315D1C"/>
    <w:rsid w:val="005B3626"/>
    <w:rsid w:val="008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F96310-9E47-407C-8E42-870C3A26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65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6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Pircher</dc:creator>
  <cp:lastModifiedBy>Windows-Benutzer</cp:lastModifiedBy>
  <cp:revision>2</cp:revision>
  <cp:lastPrinted>2016-06-02T11:29:00Z</cp:lastPrinted>
  <dcterms:created xsi:type="dcterms:W3CDTF">2016-06-02T11:29:00Z</dcterms:created>
  <dcterms:modified xsi:type="dcterms:W3CDTF">2016-06-02T11:29:00Z</dcterms:modified>
</cp:coreProperties>
</file>